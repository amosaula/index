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8" w:type="pct"/>
        <w:tblInd w:w="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515"/>
        <w:gridCol w:w="6993"/>
      </w:tblGrid>
      <w:tr w:rsidR="000B3315" w:rsidRPr="00333CD3" w14:paraId="518E9E50" w14:textId="77777777" w:rsidTr="00D6401D">
        <w:trPr>
          <w:trHeight w:val="11214"/>
        </w:trPr>
        <w:tc>
          <w:tcPr>
            <w:tcW w:w="3515" w:type="dxa"/>
            <w:tcMar>
              <w:top w:w="504" w:type="dxa"/>
              <w:right w:w="720" w:type="dxa"/>
            </w:tcMar>
          </w:tcPr>
          <w:p w14:paraId="1756794D" w14:textId="42FA7D15" w:rsidR="00A50939" w:rsidRPr="00333CD3" w:rsidRDefault="00B77351" w:rsidP="00DC7204">
            <w:pPr>
              <w:pStyle w:val="Heading3"/>
              <w:spacing w:before="600" w:after="120"/>
            </w:pPr>
            <w:sdt>
              <w:sdtPr>
                <w:alias w:val="Objective:"/>
                <w:tag w:val="Objective:"/>
                <w:id w:val="319159961"/>
                <w:placeholder>
                  <w:docPart w:val="08C85BC069D1D1469FAF1E577E1124B0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6B784FBE" w14:textId="2A0FC4CB" w:rsidR="002C2CDD" w:rsidRPr="00333CD3" w:rsidRDefault="00AA57D2" w:rsidP="007569C1">
            <w:r>
              <w:t>My goal is to make tech more accessible. I hope to strengthen my management and programming skills and work with a team to prepare me for the industry.</w:t>
            </w:r>
          </w:p>
          <w:p w14:paraId="019824E3" w14:textId="6FA23EE1" w:rsidR="002C2CDD" w:rsidRPr="00333CD3" w:rsidRDefault="00B77351" w:rsidP="00DC7204">
            <w:pPr>
              <w:pStyle w:val="Heading3"/>
              <w:tabs>
                <w:tab w:val="center" w:pos="1530"/>
              </w:tabs>
              <w:spacing w:before="480" w:after="120"/>
            </w:pPr>
            <w:sdt>
              <w:sdtPr>
                <w:alias w:val="Skills:"/>
                <w:tag w:val="Skills:"/>
                <w:id w:val="1490835561"/>
                <w:placeholder>
                  <w:docPart w:val="4CDE4BF7A37EA44EBDA7CD75084092A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  <w:r w:rsidR="00AA57D2">
              <w:tab/>
            </w:r>
          </w:p>
          <w:p w14:paraId="32721C0E" w14:textId="3B9B7A31" w:rsidR="00932823" w:rsidRDefault="00932823" w:rsidP="00A85508">
            <w:pPr>
              <w:rPr>
                <w:i/>
              </w:rPr>
            </w:pPr>
            <w:r>
              <w:rPr>
                <w:i/>
              </w:rPr>
              <w:t>I am…</w:t>
            </w:r>
          </w:p>
          <w:p w14:paraId="56AB8BF5" w14:textId="04A580A7" w:rsidR="00932823" w:rsidRDefault="00932823" w:rsidP="00D179D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</w:pPr>
            <w:r>
              <w:t>Organized</w:t>
            </w:r>
          </w:p>
          <w:p w14:paraId="50254455" w14:textId="3B97AF50" w:rsidR="00932823" w:rsidRDefault="00954360" w:rsidP="00D179D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</w:pPr>
            <w:r>
              <w:t>A good c</w:t>
            </w:r>
            <w:r w:rsidR="00D179D4">
              <w:t>ommunicator</w:t>
            </w:r>
          </w:p>
          <w:p w14:paraId="2C50E20C" w14:textId="6FE36B7C" w:rsidR="00954360" w:rsidRPr="00932823" w:rsidRDefault="00954360" w:rsidP="00D179D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</w:pPr>
            <w:r>
              <w:t>A fast learner</w:t>
            </w:r>
          </w:p>
          <w:p w14:paraId="5EAB2358" w14:textId="77777777" w:rsidR="00932823" w:rsidRDefault="00932823" w:rsidP="00A85508">
            <w:pPr>
              <w:rPr>
                <w:i/>
              </w:rPr>
            </w:pPr>
          </w:p>
          <w:p w14:paraId="7BEB1D66" w14:textId="77777777" w:rsidR="00741125" w:rsidRDefault="00A85508" w:rsidP="00A85508">
            <w:pPr>
              <w:rPr>
                <w:i/>
              </w:rPr>
            </w:pPr>
            <w:r>
              <w:rPr>
                <w:i/>
              </w:rPr>
              <w:t>I can use…</w:t>
            </w:r>
          </w:p>
          <w:p w14:paraId="2ADDF877" w14:textId="77777777" w:rsidR="00A85508" w:rsidRDefault="00A85508" w:rsidP="00D179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180"/>
            </w:pPr>
            <w:r>
              <w:t>Microsoft Office</w:t>
            </w:r>
          </w:p>
          <w:p w14:paraId="68698044" w14:textId="77777777" w:rsidR="00A85508" w:rsidRDefault="008834ED" w:rsidP="00D179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180"/>
            </w:pPr>
            <w:r>
              <w:t>Google Drive</w:t>
            </w:r>
          </w:p>
          <w:p w14:paraId="038008F1" w14:textId="77777777" w:rsidR="008834ED" w:rsidRDefault="008834ED" w:rsidP="00D179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180"/>
            </w:pPr>
            <w:r>
              <w:t xml:space="preserve">Dropbox </w:t>
            </w:r>
          </w:p>
          <w:p w14:paraId="7D8D7A89" w14:textId="37A2C957" w:rsidR="00D179D4" w:rsidRDefault="00D179D4" w:rsidP="00D179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40" w:hanging="180"/>
            </w:pPr>
            <w:r>
              <w:t>Adobe Suite</w:t>
            </w:r>
          </w:p>
          <w:p w14:paraId="03781823" w14:textId="41A55588" w:rsidR="00C62F47" w:rsidRDefault="00932823" w:rsidP="00932823">
            <w:r>
              <w:t xml:space="preserve">… and </w:t>
            </w:r>
            <w:r w:rsidR="00954360">
              <w:t xml:space="preserve">I know Java, </w:t>
            </w:r>
            <w:proofErr w:type="spellStart"/>
            <w:r w:rsidR="00954360">
              <w:t>Javascript</w:t>
            </w:r>
            <w:proofErr w:type="spellEnd"/>
            <w:r w:rsidR="00954360">
              <w:t>, HTML/CSS + Bootstrap</w:t>
            </w:r>
            <w:r w:rsidR="007E37F1">
              <w:t xml:space="preserve"> fluently</w:t>
            </w:r>
            <w:r w:rsidR="00954360">
              <w:t>, and some jQuery.</w:t>
            </w:r>
          </w:p>
          <w:p w14:paraId="7F9B4B4D" w14:textId="77777777" w:rsidR="00954360" w:rsidRDefault="00954360" w:rsidP="00C62F47">
            <w:pPr>
              <w:rPr>
                <w:rFonts w:asciiTheme="majorHAnsi" w:eastAsiaTheme="majorEastAsia" w:hAnsiTheme="majorHAnsi" w:cstheme="majorBidi"/>
                <w:caps/>
                <w:sz w:val="32"/>
                <w:szCs w:val="24"/>
              </w:rPr>
            </w:pPr>
          </w:p>
          <w:p w14:paraId="5FC5378E" w14:textId="7C863051" w:rsidR="00C62F47" w:rsidRDefault="00C62F47" w:rsidP="00C62F47">
            <w:pPr>
              <w:rPr>
                <w:i/>
              </w:rPr>
            </w:pPr>
            <w:r>
              <w:rPr>
                <w:i/>
              </w:rPr>
              <w:t>I am also…</w:t>
            </w:r>
          </w:p>
          <w:p w14:paraId="2BF125CB" w14:textId="42F88CF6" w:rsidR="00C62F47" w:rsidRDefault="00C62F47" w:rsidP="00C62F4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</w:pPr>
            <w:r>
              <w:t>Fluent in Russian, proficient in French</w:t>
            </w:r>
          </w:p>
          <w:p w14:paraId="3E0510D3" w14:textId="734B36A8" w:rsidR="00C62F47" w:rsidRDefault="00C62F47" w:rsidP="00C62F4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</w:pPr>
            <w:r>
              <w:t>A concert photographer</w:t>
            </w:r>
          </w:p>
          <w:p w14:paraId="14E6C12F" w14:textId="77777777" w:rsidR="00C62F47" w:rsidRDefault="00C62F47" w:rsidP="00C62F4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</w:pPr>
            <w:r>
              <w:t>A freelance web designer</w:t>
            </w:r>
          </w:p>
          <w:p w14:paraId="27CFD7FF" w14:textId="66446851" w:rsidR="00C62F47" w:rsidRDefault="00C62F47" w:rsidP="00C62F4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</w:pPr>
            <w:r>
              <w:t xml:space="preserve">Interested in </w:t>
            </w:r>
            <w:r w:rsidR="00662C1A">
              <w:t xml:space="preserve">program/project </w:t>
            </w:r>
            <w:r>
              <w:t>management positions</w:t>
            </w:r>
          </w:p>
          <w:p w14:paraId="44CBCB7E" w14:textId="098B8244" w:rsidR="00C62F47" w:rsidRPr="00A85508" w:rsidRDefault="00C62F47" w:rsidP="00C62F47"/>
        </w:tc>
        <w:tc>
          <w:tcPr>
            <w:tcW w:w="6993" w:type="dxa"/>
            <w:tcMar>
              <w:top w:w="504" w:type="dxa"/>
              <w:left w:w="0" w:type="dxa"/>
            </w:tcMar>
          </w:tcPr>
          <w:p w14:paraId="18B40283" w14:textId="1E872CA7" w:rsidR="002C2CDD" w:rsidRPr="00333CD3" w:rsidRDefault="009A6D47" w:rsidP="009E4264">
            <w:pPr>
              <w:pStyle w:val="Heading3"/>
              <w:spacing w:before="24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8B1410" wp14:editId="2D8D42E4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-545465</wp:posOffset>
                      </wp:positionV>
                      <wp:extent cx="4231640" cy="802640"/>
                      <wp:effectExtent l="0" t="0" r="0" b="1016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1640" cy="802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06C30F" w14:textId="77777777" w:rsidR="00610FAB" w:rsidRPr="00611204" w:rsidRDefault="00610FAB" w:rsidP="00610FAB">
                                  <w:pPr>
                                    <w:pStyle w:val="Heading2"/>
                                    <w:rPr>
                                      <w:sz w:val="48"/>
                                    </w:rPr>
                                  </w:pPr>
                                  <w:r w:rsidRPr="00611204">
                                    <w:rPr>
                                      <w:sz w:val="48"/>
                                    </w:rPr>
                                    <w:t xml:space="preserve">alina osaula </w:t>
                                  </w:r>
                                </w:p>
                                <w:p w14:paraId="419C6D18" w14:textId="1F4BF83A" w:rsidR="00610FAB" w:rsidRPr="009A6D47" w:rsidRDefault="009A6D47" w:rsidP="009A6D47">
                                  <w:pPr>
                                    <w:pStyle w:val="Heading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sophomore - </w:t>
                                  </w:r>
                                  <w:r w:rsidR="00610FAB" w:rsidRPr="009A6D47">
                                    <w:rPr>
                                      <w:sz w:val="22"/>
                                    </w:rPr>
                                    <w:t>university of washington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8B1410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22.3pt;margin-top:-42.9pt;width:333.2pt;height:6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" filled="f" stroked="f">
                      <v:textbox>
                        <w:txbxContent>
                          <w:p w14:paraId="1206C30F" w14:textId="77777777" w:rsidR="00610FAB" w:rsidRPr="00611204" w:rsidRDefault="00610FAB" w:rsidP="00610FAB">
                            <w:pPr>
                              <w:pStyle w:val="Heading2"/>
                              <w:rPr>
                                <w:sz w:val="48"/>
                              </w:rPr>
                            </w:pPr>
                            <w:r w:rsidRPr="00611204">
                              <w:rPr>
                                <w:sz w:val="48"/>
                              </w:rPr>
                              <w:t xml:space="preserve">alina osaula </w:t>
                            </w:r>
                          </w:p>
                          <w:p w14:paraId="419C6D18" w14:textId="1F4BF83A" w:rsidR="00610FAB" w:rsidRPr="009A6D47" w:rsidRDefault="009A6D47" w:rsidP="009A6D47">
                            <w:pPr>
                              <w:pStyle w:val="Heading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sophomore - </w:t>
                            </w:r>
                            <w:r w:rsidR="00610FAB" w:rsidRPr="009A6D47">
                              <w:rPr>
                                <w:sz w:val="22"/>
                              </w:rPr>
                              <w:t>university of washington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alias w:val="Experience:"/>
                <w:tag w:val="Experience:"/>
                <w:id w:val="1217937480"/>
                <w:placeholder>
                  <w:docPart w:val="92711466B806D84CA84C01071E909EC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15DFB67A" w14:textId="73265B4B" w:rsidR="00D6401D" w:rsidRPr="00333CD3" w:rsidRDefault="00D6401D" w:rsidP="00D6401D">
            <w:pPr>
              <w:pStyle w:val="Heading4"/>
            </w:pPr>
            <w:r>
              <w:t>instructor</w:t>
            </w:r>
            <w:r w:rsidRPr="00333CD3">
              <w:t xml:space="preserve"> • </w:t>
            </w:r>
            <w:r>
              <w:t>Codenow</w:t>
            </w:r>
            <w:r w:rsidRPr="00333CD3">
              <w:t xml:space="preserve"> • </w:t>
            </w:r>
            <w:r>
              <w:t>oct</w:t>
            </w:r>
            <w:r>
              <w:t xml:space="preserve"> 2017  </w:t>
            </w:r>
          </w:p>
          <w:p w14:paraId="42683538" w14:textId="06495456" w:rsidR="00D6401D" w:rsidRPr="00662C1A" w:rsidRDefault="00711142" w:rsidP="00D6401D">
            <w:pPr>
              <w:rPr>
                <w:i/>
              </w:rPr>
            </w:pPr>
            <w:r>
              <w:t xml:space="preserve">After completing the </w:t>
            </w:r>
            <w:proofErr w:type="spellStart"/>
            <w:r>
              <w:t>CodeNow</w:t>
            </w:r>
            <w:proofErr w:type="spellEnd"/>
            <w:r>
              <w:t xml:space="preserve"> level 1 and 2 </w:t>
            </w:r>
            <w:proofErr w:type="gramStart"/>
            <w:r>
              <w:t>curriculum</w:t>
            </w:r>
            <w:proofErr w:type="gramEnd"/>
            <w:r>
              <w:t xml:space="preserve">, I was asked </w:t>
            </w:r>
            <w:r w:rsidR="009E4264">
              <w:t xml:space="preserve">to come </w:t>
            </w:r>
            <w:r>
              <w:t xml:space="preserve">back to help teach </w:t>
            </w:r>
            <w:r w:rsidR="009E4264">
              <w:t xml:space="preserve">the workshop. I taught 6 students basic web programming and design using HTML/CSS and </w:t>
            </w:r>
            <w:proofErr w:type="spellStart"/>
            <w:r w:rsidR="009E4264">
              <w:t>javascript</w:t>
            </w:r>
            <w:proofErr w:type="spellEnd"/>
            <w:r w:rsidR="009E4264">
              <w:t>.</w:t>
            </w:r>
            <w:r>
              <w:t xml:space="preserve"> </w:t>
            </w:r>
          </w:p>
          <w:p w14:paraId="4CD11CB4" w14:textId="3C322789" w:rsidR="002C2CDD" w:rsidRPr="00333CD3" w:rsidRDefault="006A690E" w:rsidP="007569C1">
            <w:pPr>
              <w:pStyle w:val="Heading4"/>
            </w:pPr>
            <w:r>
              <w:t>Fellow</w:t>
            </w:r>
            <w:r w:rsidR="002C2CDD" w:rsidRPr="00333CD3">
              <w:t xml:space="preserve"> • </w:t>
            </w:r>
            <w:r>
              <w:t>Codenow</w:t>
            </w:r>
            <w:r w:rsidR="002C2CDD" w:rsidRPr="00333CD3">
              <w:t xml:space="preserve"> • </w:t>
            </w:r>
            <w:r>
              <w:t xml:space="preserve">summer 2017 </w:t>
            </w:r>
            <w:r w:rsidR="002360AC">
              <w:t xml:space="preserve"> </w:t>
            </w:r>
          </w:p>
          <w:p w14:paraId="0D46F950" w14:textId="1D012BEA" w:rsidR="002C2CDD" w:rsidRPr="00662C1A" w:rsidRDefault="006A690E" w:rsidP="007569C1">
            <w:pPr>
              <w:rPr>
                <w:i/>
              </w:rPr>
            </w:pPr>
            <w:proofErr w:type="spellStart"/>
            <w:r>
              <w:t>CodeNow</w:t>
            </w:r>
            <w:proofErr w:type="spellEnd"/>
            <w:r>
              <w:t xml:space="preserve"> tasked me with brainstorming and creating a solution to increase their community outreach. I built </w:t>
            </w:r>
            <w:proofErr w:type="spellStart"/>
            <w:r>
              <w:t>ProjectOp</w:t>
            </w:r>
            <w:proofErr w:type="spellEnd"/>
            <w:r>
              <w:t xml:space="preserve">, a website that helps educate people about resources inequality in some places around the US. </w:t>
            </w:r>
            <w:r w:rsidR="00662C1A">
              <w:t xml:space="preserve">I used HTML/CSS and some Bootstrap. </w:t>
            </w:r>
            <w:r w:rsidR="00662C1A">
              <w:rPr>
                <w:i/>
              </w:rPr>
              <w:t>Preview available at projectop.neocities.org</w:t>
            </w:r>
          </w:p>
          <w:p w14:paraId="2D0A8FE3" w14:textId="0D16FFEA" w:rsidR="006C337E" w:rsidRDefault="00B202ED" w:rsidP="006C337E">
            <w:pPr>
              <w:pStyle w:val="Heading4"/>
            </w:pPr>
            <w:r>
              <w:t xml:space="preserve">Codenow workshop </w:t>
            </w:r>
            <w:r w:rsidRPr="00333CD3">
              <w:t>•</w:t>
            </w:r>
            <w:r>
              <w:t xml:space="preserve"> 2016</w:t>
            </w:r>
          </w:p>
          <w:p w14:paraId="25AD970E" w14:textId="4BD0F380" w:rsidR="00B202ED" w:rsidRPr="00662C1A" w:rsidRDefault="00B202ED" w:rsidP="00B202ED">
            <w:pPr>
              <w:rPr>
                <w:i/>
              </w:rPr>
            </w:pPr>
            <w:r>
              <w:t>For two weekends, I learned how to use Ruby and practiced coding logic with simple games like hangman and tic tac toe.</w:t>
            </w:r>
          </w:p>
          <w:p w14:paraId="2FB527D5" w14:textId="4EB1ADB3" w:rsidR="00B202ED" w:rsidRDefault="00B202ED" w:rsidP="00B202ED">
            <w:pPr>
              <w:pStyle w:val="Heading4"/>
            </w:pPr>
            <w:r>
              <w:t xml:space="preserve">Girls who code summer immersion program </w:t>
            </w:r>
            <w:r w:rsidRPr="00333CD3">
              <w:t>•</w:t>
            </w:r>
            <w:r>
              <w:t xml:space="preserve"> 2015</w:t>
            </w:r>
          </w:p>
          <w:p w14:paraId="54976D9C" w14:textId="7C0470E5" w:rsidR="00B202ED" w:rsidRPr="00E236C3" w:rsidRDefault="00B202ED" w:rsidP="00E236C3">
            <w:pPr>
              <w:rPr>
                <w:i/>
              </w:rPr>
            </w:pPr>
            <w:r>
              <w:t xml:space="preserve">For 7 </w:t>
            </w:r>
            <w:proofErr w:type="gramStart"/>
            <w:r>
              <w:t>weeks</w:t>
            </w:r>
            <w:proofErr w:type="gramEnd"/>
            <w:r>
              <w:t xml:space="preserve"> I coded alongside 20 other girls and learned </w:t>
            </w:r>
            <w:r w:rsidR="009E4264">
              <w:t>concepts</w:t>
            </w:r>
            <w:r>
              <w:t xml:space="preserve"> from Scratch to jQuery. My final project was a website about the 2016 presidential candidates. </w:t>
            </w:r>
            <w:r>
              <w:rPr>
                <w:i/>
              </w:rPr>
              <w:t>Preview available at 27jasmine27.github.io/The-Campaign-Game</w:t>
            </w:r>
          </w:p>
          <w:p w14:paraId="459DC0CC" w14:textId="77777777" w:rsidR="002C2CDD" w:rsidRPr="00333CD3" w:rsidRDefault="00B77351" w:rsidP="009E4264">
            <w:pPr>
              <w:pStyle w:val="Heading3"/>
              <w:spacing w:before="240" w:after="120"/>
            </w:pPr>
            <w:sdt>
              <w:sdtPr>
                <w:alias w:val="Education:"/>
                <w:tag w:val="Education:"/>
                <w:id w:val="1349516922"/>
                <w:placeholder>
                  <w:docPart w:val="8BC649FC5C1EE347BB631EF2DD5356A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4FFA3936" w14:textId="0DEE3EB1" w:rsidR="006C337E" w:rsidRPr="00333CD3" w:rsidRDefault="007F17E6" w:rsidP="006C337E">
            <w:pPr>
              <w:pStyle w:val="Heading4"/>
            </w:pPr>
            <w:r>
              <w:t>Sophomore</w:t>
            </w:r>
            <w:r w:rsidR="006C337E" w:rsidRPr="00333CD3">
              <w:t xml:space="preserve"> • </w:t>
            </w:r>
            <w:r w:rsidR="006C337E">
              <w:t>Uw bothell</w:t>
            </w:r>
            <w:r w:rsidR="006C337E" w:rsidRPr="00333CD3">
              <w:t xml:space="preserve"> • </w:t>
            </w:r>
            <w:r w:rsidR="006C337E">
              <w:t>sept 2016</w:t>
            </w:r>
            <w:r w:rsidR="00AA57D2">
              <w:t xml:space="preserve"> -</w:t>
            </w:r>
            <w:r w:rsidR="006C337E">
              <w:t xml:space="preserve"> </w:t>
            </w:r>
          </w:p>
          <w:p w14:paraId="3D72633D" w14:textId="1B883EE7" w:rsidR="006C337E" w:rsidRDefault="00662C1A" w:rsidP="006C337E">
            <w:r>
              <w:t>I am an Interactive Media Design Major with a focus in user interface and experience (UI/UX). My goal is to eventually use my skills to tackle coding resource and program inequality around the country, and make STEM more accessible to everyone.</w:t>
            </w:r>
            <w:r w:rsidR="006C337E">
              <w:t xml:space="preserve"> </w:t>
            </w:r>
          </w:p>
          <w:p w14:paraId="6855DD65" w14:textId="77777777" w:rsidR="002C2CDD" w:rsidRPr="00333CD3" w:rsidRDefault="00B77351" w:rsidP="009E4264">
            <w:pPr>
              <w:pStyle w:val="Heading3"/>
              <w:spacing w:before="240" w:after="120" w:line="240" w:lineRule="auto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03AAF49A25E61B468ED36529F14D0FD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0336C03D" w14:textId="047043B8" w:rsidR="002360AC" w:rsidRPr="00333CD3" w:rsidRDefault="00DC7204" w:rsidP="002360AC">
            <w:pPr>
              <w:pStyle w:val="Heading4"/>
            </w:pPr>
            <w:r>
              <w:t>Girls who code</w:t>
            </w:r>
            <w:r w:rsidR="002360AC" w:rsidRPr="00333CD3">
              <w:t xml:space="preserve"> </w:t>
            </w:r>
            <w:r>
              <w:t xml:space="preserve">club </w:t>
            </w:r>
            <w:r w:rsidR="002360AC" w:rsidRPr="00333CD3">
              <w:t xml:space="preserve">• </w:t>
            </w:r>
            <w:r>
              <w:t>2015-2016</w:t>
            </w:r>
            <w:r w:rsidR="00C62F47">
              <w:t xml:space="preserve"> </w:t>
            </w:r>
          </w:p>
          <w:p w14:paraId="501E68EA" w14:textId="36E99793" w:rsidR="00DC7204" w:rsidRDefault="00DC7204" w:rsidP="00DC7204">
            <w:r>
              <w:t xml:space="preserve">Helped facilitate the GWC after-school club at my high school. I worked alongside mentors from Microsoft and participated in the curriculum, which lasted almost the entire school year. We built small projects, worked with robots/Arduino and worked on back-end development.  </w:t>
            </w:r>
          </w:p>
          <w:p w14:paraId="411B5B69" w14:textId="7C44AC1D" w:rsidR="00741125" w:rsidRPr="00333CD3" w:rsidRDefault="00741125" w:rsidP="00DC7204"/>
        </w:tc>
        <w:bookmarkStart w:id="0" w:name="_GoBack"/>
        <w:bookmarkEnd w:id="0"/>
      </w:tr>
    </w:tbl>
    <w:p w14:paraId="675C54BA" w14:textId="7D404886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4C431" w14:textId="77777777" w:rsidR="00B77351" w:rsidRDefault="00B77351" w:rsidP="00713050">
      <w:pPr>
        <w:spacing w:line="240" w:lineRule="auto"/>
      </w:pPr>
      <w:r>
        <w:separator/>
      </w:r>
    </w:p>
  </w:endnote>
  <w:endnote w:type="continuationSeparator" w:id="0">
    <w:p w14:paraId="10A49BF2" w14:textId="77777777" w:rsidR="00B77351" w:rsidRDefault="00B7735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63" w:type="pct"/>
      <w:jc w:val="center"/>
      <w:tblLayout w:type="fixed"/>
      <w:tblLook w:val="04A0" w:firstRow="1" w:lastRow="0" w:firstColumn="1" w:lastColumn="0" w:noHBand="0" w:noVBand="1"/>
      <w:tblDescription w:val="Footer layout table"/>
    </w:tblPr>
    <w:tblGrid>
      <w:gridCol w:w="3408"/>
      <w:gridCol w:w="3408"/>
      <w:gridCol w:w="3408"/>
    </w:tblGrid>
    <w:tr w:rsidR="002360AC" w14:paraId="3C405868" w14:textId="77777777" w:rsidTr="002360AC">
      <w:trPr>
        <w:trHeight w:val="717"/>
        <w:jc w:val="center"/>
      </w:trPr>
      <w:tc>
        <w:tcPr>
          <w:tcW w:w="340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95B026" w14:textId="77777777" w:rsidR="008F7FFA" w:rsidRDefault="008F7FFA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85E78F4" wp14:editId="12E27107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FA577F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">
                    <o:lock v:ext="edit" aspectratio="t"/>
                    <v:oval id="Oval 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vDdswAAA&#10;ANsAAAAPAAAAZHJzL2Rvd25yZXYueG1sRE9Ni8IwEL0v+B/CCN7WVBEp1Vh2BVnBg7R68Dg0Y1va&#10;TEqTtdVfbw4Le3y87206mlY8qHe1ZQWLeQSCuLC65lLB9XL4jEE4j6yxtUwKnuQg3U0+tphoO3BG&#10;j9yXIoSwS1BB5X2XSOmKigy6ue2IA3e3vUEfYF9K3eMQwk0rl1G0lgZrDg0VdrSvqGjyX6Pgx59P&#10;tzjnoZNZs6Jr/H14PTOlZtPxawPC0+j/xX/uo1awDGPDl/AD5O4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6vDdswAAAANsAAAAPAAAAAAAAAAAAAAAAAJcCAABkcnMvZG93bnJl&#10;di54bWxQSwUGAAAAAAQABAD1AAAAhAMAAAAA&#10;" fillcolor="#ffca08 [3204]" stroked="f" strokeweight="1.25pt">
                      <v:stroke endcap="round"/>
                    </v:oval>
                    <v:group id="Group 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Freeform 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Kz8qwQAA&#10;ANsAAAAPAAAAZHJzL2Rvd25yZXYueG1sRE/Pa8IwFL4P/B/CE3ab6VwZrpoWNxDa41Rkx2fzlhab&#10;l9pE2/33y2Gw48f3e1NMthN3GnzrWMHzIgFBXDvdslFwPOyeViB8QNbYOSYFP+ShyGcPG8y0G/mT&#10;7vtgRAxhn6GCJoQ+k9LXDVn0C9cTR+7bDRZDhIOResAxhttOLpPkVVpsOTY02NNHQ/Vlf7MKvt5O&#10;JfNYlcd3cx3l8pJW5pwq9TiftmsQgabwL/5zl1rBS1wfv8QfIPN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ys/KsEAAADbAAAADwAAAAAAAAAAAAAAAACXAgAAZHJzL2Rvd25y&#10;ZXYueG1sUEsFBgAAAAAEAAQA9QAAAIUDAAAAAA==&#10;" path="m287158,209029l392549,138910,500509,209029,785097,,,,287158,209029xe" fillcolor="black [3213]" stroked="f" strokeweight="1.25pt">
                        <v:stroke endcap="round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DhMlxgAA&#10;ANsAAAAPAAAAZHJzL2Rvd25yZXYueG1sRI9BawIxFITvQv9DeIVeimatdGlXo5RaQagUqgX19ti8&#10;7i7dvCxJqtFfbwoFj8PMfMNMZtG04kDON5YVDAcZCOLS6oYrBV+bRf8JhA/IGlvLpOBEHmbTm94E&#10;C22P/EmHdahEgrAvUEEdQldI6cuaDPqB7YiT922dwZCkq6R2eExw08qHLMulwYbTQo0dvdZU/qx/&#10;jYJ7l39EmT2/x7ftPD/vVo9azvdK3d3GlzGIQDFcw//tpVYwGsLfl/QD5PQ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DhMlxgAAANsAAAAPAAAAAAAAAAAAAAAAAJcCAABkcnMv&#10;ZG93bnJldi54bWxQSwUGAAAAAAQABAD1AAAAigMAAAAA&#10;" path="m0,243343l179100,,372486,243343,,243343xe" fillcolor="black [3213]" stroked="f" strokeweight="1.25pt">
                        <v:stroke endcap="round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T+2wgAA&#10;ANsAAAAPAAAAZHJzL2Rvd25yZXYueG1sRI9fa8JAEMTfC36HYwVfSr1UoUjqGYpF8bFNC74uuTUJ&#10;ze3G3Jk/394rFPo4zMxvmG02ukb11Pla2MDzMgFFXIituTTw/XV42oDyAdliI0wGJvKQ7WYPW0yt&#10;DPxJfR5KFSHsUzRQhdCmWvuiIod+KS1x9C7SOQxRdqW2HQ4R7hq9SpIX7bDmuFBhS/uKip/85gwk&#10;eXi8TtOa2yN9iD9fZJjexZjFfHx7BRVoDP/hv/bJGliv4PdL/AF6d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xP7bCAAAA2wAAAA8AAAAAAAAAAAAAAAAAlwIAAGRycy9kb3du&#10;cmV2LnhtbFBLBQYAAAAABAAEAPUAAACGAwAAAAA=&#10;" path="m0,243343l179100,,372486,243343,,243343xe" fillcolor="black [3213]" stroked="f" strokeweight="1.25pt">
                        <v:stroke endcap="round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ELiqwwAA&#10;ANsAAAAPAAAAZHJzL2Rvd25yZXYueG1sRI/RisIwFETfhf2HcBd809QVRaqxlGUXxAex1Q+4NHfb&#10;ss1NaaKtfr0RBB+HmTnDbJLBNOJKnastK5hNIxDEhdU1lwrOp9/JCoTzyBoby6TgRg6S7cdog7G2&#10;PWd0zX0pAoRdjAoq79tYSldUZNBNbUscvD/bGfRBdqXUHfYBbhr5FUVLabDmsFBhS98VFf/5xSg4&#10;ucPF3akf2pQWx+Vtts+yn71S488hXYPwNPh3+NXeaQXzOTy/hB8gt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ELiqwwAAANsAAAAPAAAAAAAAAAAAAAAAAJcCAABkcnMvZG93&#10;bnJldi54bWxQSwUGAAAAAAQABAD1AAAAhwMAAAAA&#10;" fillcolor="black [3213]" stroked="f" strokeweight="1.25pt">
                        <v:stroke endcap="round"/>
                      </v:shape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40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056DF76" w14:textId="77777777" w:rsidR="008F7FFA" w:rsidRDefault="008F7FFA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8E8D092" wp14:editId="16966BED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80601E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PVIC8RAACy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DkmcPA+wAAAOEBAAATAAAAAAAAAAAAAAAA&#10;AAAAAABbQ29udGVudF9UeXBlc10ueG1sUEsBAi0AFAAGAAgAAAAhACOyauHXAAAAlAEAAAsAAAAA&#10;AAAAAAAAAAAALAEAAF9yZWxzLy5yZWxzUEsBAi0AFAAGAAgAAAAhALFj1SAvEQAAsl0AAA4AAAAA&#10;AAAAAAAAAAAALA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ffca08 [3204]" strokecolor="#ffca0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40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C74F77" w14:textId="77777777" w:rsidR="008F7FFA" w:rsidRDefault="008F7FFA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B71261" wp14:editId="4148DE51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EC457B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xflxQAA&#10;ANsAAAAPAAAAZHJzL2Rvd25yZXYueG1sRI9Ba8JAFITvQv/D8gq9iNm1lFZjVpFSqR41Cnp7ZF+T&#10;0OzbmN1q+u9dodDjMDPfMNmit424UOdrxxrGiQJBXDhTc6lhn69GExA+IBtsHJOGX/KwmD8MMkyN&#10;u/KWLrtQighhn6KGKoQ2ldIXFVn0iWuJo/flOoshyq6UpsNrhNtGPiv1Ki3WHBcqbOm9ouJ792M1&#10;fKj6/Hk6TN1mqPI9bVZHfDustX567JczEIH68B/+a6+Nhpcx3L/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zF+XFAAAA2wAAAA8AAAAAAAAAAAAAAAAAlwIAAGRycy9k&#10;b3ducmV2LnhtbFBLBQYAAAAABAAEAPUAAACJ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ffca08 [3204]" strokecolor="#ffca0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C1cxgAA&#10;ANsAAAAPAAAAZHJzL2Rvd25yZXYueG1sRI/dasJAFITvBd9hOUJvpG4UkZK6iiiC4g9tWqWXp9lj&#10;EsyeDdlV49t3BaGXw8x8w4ynjSnFlWpXWFbQ70UgiFOrC84UfH8tX99AOI+ssbRMCu7kYDppt8YY&#10;a3vjT7omPhMBwi5GBbn3VSylS3My6Hq2Ig7eydYGfZB1JnWNtwA3pRxE0UgaLDgs5FjRPKf0nFyM&#10;gtlvt1nvF1u6Lzaj6rDeme3Px1Gpl04zewfhqfH/4Wd7pRUMB/D4E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vC1cxgAAANsAAAAPAAAAAAAAAAAAAAAAAJcCAABkcnMv&#10;ZG93bnJldi54bWxQSwUGAAAAAAQABAD1AAAAig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360AC" w14:paraId="2451C796" w14:textId="77777777" w:rsidTr="002360AC">
      <w:trPr>
        <w:trHeight w:val="526"/>
        <w:jc w:val="center"/>
      </w:trPr>
      <w:tc>
        <w:tcPr>
          <w:tcW w:w="3407" w:type="dxa"/>
          <w:tcMar>
            <w:top w:w="144" w:type="dxa"/>
            <w:left w:w="115" w:type="dxa"/>
            <w:right w:w="115" w:type="dxa"/>
          </w:tcMar>
        </w:tcPr>
        <w:p w14:paraId="0B8C5D49" w14:textId="36A3B960" w:rsidR="008F7FFA" w:rsidRPr="00CA3DF1" w:rsidRDefault="00B77351" w:rsidP="00662C1A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7B1CADA0AEA35E42975A2E474B2CEB0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62C1A">
                <w:t>AMosaula@uw.edu</w:t>
              </w:r>
            </w:sdtContent>
          </w:sdt>
        </w:p>
      </w:tc>
      <w:tc>
        <w:tcPr>
          <w:tcW w:w="3408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376F93238F75974A90D9BF3D762CCDC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83E36CE" w14:textId="799872D6" w:rsidR="008F7FFA" w:rsidRPr="00C2098A" w:rsidRDefault="008F7FFA" w:rsidP="008F7FFA">
              <w:pPr>
                <w:pStyle w:val="Footer"/>
              </w:pPr>
              <w:r>
                <w:t>206.963.0787</w:t>
              </w:r>
            </w:p>
          </w:sdtContent>
        </w:sdt>
      </w:tc>
      <w:tc>
        <w:tcPr>
          <w:tcW w:w="340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ajorHAnsi" w:hAnsiTheme="majorHAnsi"/>
              <w:caps/>
            </w:rPr>
            <w:alias w:val="LinkedIn URL:"/>
            <w:tag w:val="LinkedIn URL:"/>
            <w:id w:val="-1529023829"/>
            <w:placeholder>
              <w:docPart w:val="DE0592E3439CD5408FDF5305FB903903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6F85A27" w14:textId="295797FF" w:rsidR="002360AC" w:rsidRPr="00BC699B" w:rsidRDefault="002360AC" w:rsidP="002360AC">
              <w:pPr>
                <w:jc w:val="center"/>
                <w:rPr>
                  <w:rFonts w:ascii="Arial" w:hAnsi="Arial" w:cs="Arial"/>
                  <w:vanish/>
                  <w:sz w:val="16"/>
                  <w:szCs w:val="16"/>
                </w:rPr>
              </w:pPr>
              <w:r>
                <w:t>LINKEDIN.COM/IN/ALINAOSAULA</w:t>
              </w:r>
              <w:r w:rsidRPr="00BC699B">
                <w:rPr>
                  <w:rFonts w:ascii="Arial" w:hAnsi="Arial" w:cs="Arial"/>
                  <w:vanish/>
                  <w:sz w:val="16"/>
                  <w:szCs w:val="16"/>
                </w:rPr>
                <w:t>www.linkedin.com/in/alinaosaula</w:t>
              </w:r>
            </w:p>
            <w:p w14:paraId="55C93DB9" w14:textId="4A6250F8" w:rsidR="008F7FFA" w:rsidRPr="00C2098A" w:rsidRDefault="00B77351" w:rsidP="002360AC">
              <w:pPr>
                <w:pStyle w:val="Footer"/>
              </w:pPr>
            </w:p>
          </w:sdtContent>
        </w:sdt>
      </w:tc>
    </w:tr>
  </w:tbl>
  <w:p w14:paraId="7062961D" w14:textId="7987D6E2" w:rsidR="00217980" w:rsidRPr="005D0815" w:rsidRDefault="005D0815" w:rsidP="005D0815">
    <w:pPr>
      <w:pStyle w:val="Footer"/>
      <w:rPr>
        <w:i/>
      </w:rPr>
    </w:pPr>
    <w:r>
      <w:rPr>
        <w:i/>
      </w:rPr>
      <w:t>current portfolio (under construction)</w:t>
    </w:r>
    <w:r w:rsidR="009A6D47">
      <w:rPr>
        <w:i/>
      </w:rPr>
      <w:t xml:space="preserve"> at students.washington.edu/amosaula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4C4FA" w14:textId="77777777" w:rsidR="00B77351" w:rsidRDefault="00B77351" w:rsidP="00713050">
      <w:pPr>
        <w:spacing w:line="240" w:lineRule="auto"/>
      </w:pPr>
      <w:r>
        <w:separator/>
      </w:r>
    </w:p>
  </w:footnote>
  <w:footnote w:type="continuationSeparator" w:id="0">
    <w:p w14:paraId="151D278E" w14:textId="77777777" w:rsidR="00B77351" w:rsidRDefault="00B7735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213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6755"/>
    </w:tblGrid>
    <w:tr w:rsidR="009E4264" w:rsidRPr="00F207C0" w14:paraId="0C6969AF" w14:textId="77777777" w:rsidTr="009E4264">
      <w:trPr>
        <w:trHeight w:val="1"/>
      </w:trPr>
      <w:tc>
        <w:tcPr>
          <w:tcW w:w="6755" w:type="dxa"/>
          <w:tcMar>
            <w:top w:w="821" w:type="dxa"/>
            <w:left w:w="0" w:type="dxa"/>
          </w:tcMar>
        </w:tcPr>
        <w:p w14:paraId="161706B7" w14:textId="77777777" w:rsidR="009E4264" w:rsidRPr="00F207C0" w:rsidRDefault="009E4264" w:rsidP="001A5CA9"/>
      </w:tc>
    </w:tr>
  </w:tbl>
  <w:p w14:paraId="430811D3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B2C24"/>
    <w:multiLevelType w:val="hybridMultilevel"/>
    <w:tmpl w:val="07525620"/>
    <w:lvl w:ilvl="0" w:tplc="F8989F48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E10A0"/>
    <w:multiLevelType w:val="hybridMultilevel"/>
    <w:tmpl w:val="13B4606A"/>
    <w:lvl w:ilvl="0" w:tplc="AE8A92C4">
      <w:start w:val="3"/>
      <w:numFmt w:val="bullet"/>
      <w:lvlText w:val="-"/>
      <w:lvlJc w:val="left"/>
      <w:pPr>
        <w:ind w:left="900" w:hanging="360"/>
      </w:pPr>
      <w:rPr>
        <w:rFonts w:ascii="Century Gothic" w:eastAsiaTheme="minorHAnsi" w:hAnsi="Century Gothic" w:cstheme="minorBidi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F9"/>
    <w:rsid w:val="00041D67"/>
    <w:rsid w:val="00046608"/>
    <w:rsid w:val="000837A7"/>
    <w:rsid w:val="00091382"/>
    <w:rsid w:val="000B0619"/>
    <w:rsid w:val="000B3315"/>
    <w:rsid w:val="000B61CA"/>
    <w:rsid w:val="000F56D1"/>
    <w:rsid w:val="000F7610"/>
    <w:rsid w:val="00114ED7"/>
    <w:rsid w:val="00132606"/>
    <w:rsid w:val="00140B0E"/>
    <w:rsid w:val="00173D0A"/>
    <w:rsid w:val="001877E5"/>
    <w:rsid w:val="0019428D"/>
    <w:rsid w:val="001A5CA9"/>
    <w:rsid w:val="001B2AC1"/>
    <w:rsid w:val="001B403A"/>
    <w:rsid w:val="001E6BED"/>
    <w:rsid w:val="00217980"/>
    <w:rsid w:val="002360AC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3D5"/>
    <w:rsid w:val="00543DB7"/>
    <w:rsid w:val="00572465"/>
    <w:rsid w:val="005729B0"/>
    <w:rsid w:val="005D0815"/>
    <w:rsid w:val="005E6F73"/>
    <w:rsid w:val="00610FAB"/>
    <w:rsid w:val="00611204"/>
    <w:rsid w:val="00641630"/>
    <w:rsid w:val="00662C1A"/>
    <w:rsid w:val="00684488"/>
    <w:rsid w:val="006A3CE7"/>
    <w:rsid w:val="006A690E"/>
    <w:rsid w:val="006B3932"/>
    <w:rsid w:val="006C337E"/>
    <w:rsid w:val="006C4C50"/>
    <w:rsid w:val="006D76B1"/>
    <w:rsid w:val="00711142"/>
    <w:rsid w:val="00713050"/>
    <w:rsid w:val="007367F9"/>
    <w:rsid w:val="00741125"/>
    <w:rsid w:val="00746F7F"/>
    <w:rsid w:val="007569C1"/>
    <w:rsid w:val="00763832"/>
    <w:rsid w:val="007D2696"/>
    <w:rsid w:val="007E37F1"/>
    <w:rsid w:val="007F17E6"/>
    <w:rsid w:val="00802C3C"/>
    <w:rsid w:val="00811117"/>
    <w:rsid w:val="00841146"/>
    <w:rsid w:val="008834ED"/>
    <w:rsid w:val="0088504C"/>
    <w:rsid w:val="0089382B"/>
    <w:rsid w:val="008A1907"/>
    <w:rsid w:val="008C6BCA"/>
    <w:rsid w:val="008C7B50"/>
    <w:rsid w:val="008F542E"/>
    <w:rsid w:val="008F7FFA"/>
    <w:rsid w:val="009011F5"/>
    <w:rsid w:val="00920618"/>
    <w:rsid w:val="00932823"/>
    <w:rsid w:val="00954360"/>
    <w:rsid w:val="009A6D47"/>
    <w:rsid w:val="009B3C40"/>
    <w:rsid w:val="009E4264"/>
    <w:rsid w:val="009F6528"/>
    <w:rsid w:val="00A42540"/>
    <w:rsid w:val="00A50939"/>
    <w:rsid w:val="00A85508"/>
    <w:rsid w:val="00AA57D2"/>
    <w:rsid w:val="00AA6A40"/>
    <w:rsid w:val="00AE6BB9"/>
    <w:rsid w:val="00B202ED"/>
    <w:rsid w:val="00B5664D"/>
    <w:rsid w:val="00B77351"/>
    <w:rsid w:val="00BA5B40"/>
    <w:rsid w:val="00BD0206"/>
    <w:rsid w:val="00C2098A"/>
    <w:rsid w:val="00C5444A"/>
    <w:rsid w:val="00C612DA"/>
    <w:rsid w:val="00C62F47"/>
    <w:rsid w:val="00C6343C"/>
    <w:rsid w:val="00C7741E"/>
    <w:rsid w:val="00C875AB"/>
    <w:rsid w:val="00CA3DF1"/>
    <w:rsid w:val="00CA4581"/>
    <w:rsid w:val="00CE18D5"/>
    <w:rsid w:val="00D04109"/>
    <w:rsid w:val="00D179D4"/>
    <w:rsid w:val="00D570FA"/>
    <w:rsid w:val="00D6401D"/>
    <w:rsid w:val="00DA53F2"/>
    <w:rsid w:val="00DC7204"/>
    <w:rsid w:val="00DD6416"/>
    <w:rsid w:val="00DF4E0A"/>
    <w:rsid w:val="00E02DCD"/>
    <w:rsid w:val="00E07F21"/>
    <w:rsid w:val="00E12C60"/>
    <w:rsid w:val="00E22E87"/>
    <w:rsid w:val="00E236C3"/>
    <w:rsid w:val="00E57630"/>
    <w:rsid w:val="00E80E53"/>
    <w:rsid w:val="00E86C2B"/>
    <w:rsid w:val="00EF7CC9"/>
    <w:rsid w:val="00F207C0"/>
    <w:rsid w:val="00F20AE5"/>
    <w:rsid w:val="00F2165D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AF9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FFCA0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FFCA0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8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ina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C85BC069D1D1469FAF1E577E112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A5B70-7623-9746-AFA2-5643AC2F115A}"/>
      </w:docPartPr>
      <w:docPartBody>
        <w:p w:rsidR="00DD6ED0" w:rsidRDefault="00A87667">
          <w:pPr>
            <w:pStyle w:val="08C85BC069D1D1469FAF1E577E1124B0"/>
          </w:pPr>
          <w:r>
            <w:t>Objective</w:t>
          </w:r>
        </w:p>
      </w:docPartBody>
    </w:docPart>
    <w:docPart>
      <w:docPartPr>
        <w:name w:val="4CDE4BF7A37EA44EBDA7CD7508409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C4C06-96E2-7842-A230-A414D0F229E9}"/>
      </w:docPartPr>
      <w:docPartBody>
        <w:p w:rsidR="00DD6ED0" w:rsidRDefault="00A87667">
          <w:pPr>
            <w:pStyle w:val="4CDE4BF7A37EA44EBDA7CD75084092AC"/>
          </w:pPr>
          <w:r w:rsidRPr="00333CD3">
            <w:t>Skills</w:t>
          </w:r>
        </w:p>
      </w:docPartBody>
    </w:docPart>
    <w:docPart>
      <w:docPartPr>
        <w:name w:val="92711466B806D84CA84C01071E909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BDBF7-A70F-B844-A492-C4248B2F8C90}"/>
      </w:docPartPr>
      <w:docPartBody>
        <w:p w:rsidR="00DD6ED0" w:rsidRDefault="00A87667">
          <w:pPr>
            <w:pStyle w:val="92711466B806D84CA84C01071E909ECC"/>
          </w:pPr>
          <w:r w:rsidRPr="00333CD3">
            <w:t>Experience</w:t>
          </w:r>
        </w:p>
      </w:docPartBody>
    </w:docPart>
    <w:docPart>
      <w:docPartPr>
        <w:name w:val="8BC649FC5C1EE347BB631EF2DD535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5CF13-39CF-9C44-8C31-91F60D29486D}"/>
      </w:docPartPr>
      <w:docPartBody>
        <w:p w:rsidR="00DD6ED0" w:rsidRDefault="00A87667">
          <w:pPr>
            <w:pStyle w:val="8BC649FC5C1EE347BB631EF2DD5356A1"/>
          </w:pPr>
          <w:r w:rsidRPr="00333CD3">
            <w:t>Education</w:t>
          </w:r>
        </w:p>
      </w:docPartBody>
    </w:docPart>
    <w:docPart>
      <w:docPartPr>
        <w:name w:val="03AAF49A25E61B468ED36529F14D0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4DE2C-E21F-1741-915B-17A273548C84}"/>
      </w:docPartPr>
      <w:docPartBody>
        <w:p w:rsidR="00DD6ED0" w:rsidRDefault="00A87667">
          <w:pPr>
            <w:pStyle w:val="03AAF49A25E61B468ED36529F14D0FD8"/>
          </w:pPr>
          <w:r w:rsidRPr="00333CD3">
            <w:t>Volunteer Experience or Leadership</w:t>
          </w:r>
        </w:p>
      </w:docPartBody>
    </w:docPart>
    <w:docPart>
      <w:docPartPr>
        <w:name w:val="7B1CADA0AEA35E42975A2E474B2CE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19564-4050-3043-BD74-3353D8C407CD}"/>
      </w:docPartPr>
      <w:docPartBody>
        <w:p w:rsidR="00536117" w:rsidRDefault="00DD6ED0" w:rsidP="00DD6ED0">
          <w:pPr>
            <w:pStyle w:val="7B1CADA0AEA35E42975A2E474B2CEB00"/>
          </w:pPr>
          <w:r>
            <w:t>Email</w:t>
          </w:r>
        </w:p>
      </w:docPartBody>
    </w:docPart>
    <w:docPart>
      <w:docPartPr>
        <w:name w:val="376F93238F75974A90D9BF3D762CC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94EAF-A7DB-B84B-B427-9E4533368EFB}"/>
      </w:docPartPr>
      <w:docPartBody>
        <w:p w:rsidR="00536117" w:rsidRDefault="00DD6ED0" w:rsidP="00DD6ED0">
          <w:pPr>
            <w:pStyle w:val="376F93238F75974A90D9BF3D762CCDC9"/>
          </w:pPr>
          <w:r>
            <w:t>Telephone</w:t>
          </w:r>
        </w:p>
      </w:docPartBody>
    </w:docPart>
    <w:docPart>
      <w:docPartPr>
        <w:name w:val="DE0592E3439CD5408FDF5305FB903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0ECB7-96E9-F945-9050-55A0F326F956}"/>
      </w:docPartPr>
      <w:docPartBody>
        <w:p w:rsidR="00536117" w:rsidRDefault="00DD6ED0" w:rsidP="00DD6ED0">
          <w:pPr>
            <w:pStyle w:val="DE0592E3439CD5408FDF5305FB903903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67"/>
    <w:rsid w:val="000C473B"/>
    <w:rsid w:val="00536117"/>
    <w:rsid w:val="009D033B"/>
    <w:rsid w:val="00A87667"/>
    <w:rsid w:val="00DC6BE8"/>
    <w:rsid w:val="00DC6F50"/>
    <w:rsid w:val="00DD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EAA2738D9A7545AA0F3DA247C5B87C">
    <w:name w:val="45EAA2738D9A7545AA0F3DA247C5B87C"/>
  </w:style>
  <w:style w:type="paragraph" w:customStyle="1" w:styleId="08C85BC069D1D1469FAF1E577E1124B0">
    <w:name w:val="08C85BC069D1D1469FAF1E577E1124B0"/>
  </w:style>
  <w:style w:type="paragraph" w:customStyle="1" w:styleId="E6CB17BAC35C5946987F4B945391EE77">
    <w:name w:val="E6CB17BAC35C5946987F4B945391EE77"/>
  </w:style>
  <w:style w:type="paragraph" w:customStyle="1" w:styleId="4CDE4BF7A37EA44EBDA7CD75084092AC">
    <w:name w:val="4CDE4BF7A37EA44EBDA7CD75084092AC"/>
  </w:style>
  <w:style w:type="paragraph" w:customStyle="1" w:styleId="608F8478BFE74C4ABE06C2FAB99D4CBB">
    <w:name w:val="608F8478BFE74C4ABE06C2FAB99D4CBB"/>
  </w:style>
  <w:style w:type="paragraph" w:customStyle="1" w:styleId="3A14614BAA6CC24DBE61753028BF222A">
    <w:name w:val="3A14614BAA6CC24DBE61753028BF222A"/>
  </w:style>
  <w:style w:type="paragraph" w:customStyle="1" w:styleId="D360A381D6F110428C88BF613DF53E91">
    <w:name w:val="D360A381D6F110428C88BF613DF53E91"/>
  </w:style>
  <w:style w:type="paragraph" w:customStyle="1" w:styleId="B6BCA7E834FB6C4CB44BC3FBE5CCB804">
    <w:name w:val="B6BCA7E834FB6C4CB44BC3FBE5CCB804"/>
  </w:style>
  <w:style w:type="paragraph" w:customStyle="1" w:styleId="92711466B806D84CA84C01071E909ECC">
    <w:name w:val="92711466B806D84CA84C01071E909ECC"/>
  </w:style>
  <w:style w:type="paragraph" w:customStyle="1" w:styleId="97C117FB8B2938428631AF089A546A2C">
    <w:name w:val="97C117FB8B2938428631AF089A546A2C"/>
  </w:style>
  <w:style w:type="paragraph" w:customStyle="1" w:styleId="B5892EE640FB204B85ED5148F237C206">
    <w:name w:val="B5892EE640FB204B85ED5148F237C206"/>
  </w:style>
  <w:style w:type="paragraph" w:customStyle="1" w:styleId="16EAA9169C4E364083D1AA10AF60713C">
    <w:name w:val="16EAA9169C4E364083D1AA10AF60713C"/>
  </w:style>
  <w:style w:type="paragraph" w:customStyle="1" w:styleId="412EA9F9D904BE42A2026A99B2FD037D">
    <w:name w:val="412EA9F9D904BE42A2026A99B2FD037D"/>
  </w:style>
  <w:style w:type="paragraph" w:customStyle="1" w:styleId="31DCE7CCB3A2A44184866ED06E0F49B1">
    <w:name w:val="31DCE7CCB3A2A44184866ED06E0F49B1"/>
  </w:style>
  <w:style w:type="paragraph" w:customStyle="1" w:styleId="ACE23B31E4B38D43A92B8066DD6EB30F">
    <w:name w:val="ACE23B31E4B38D43A92B8066DD6EB30F"/>
  </w:style>
  <w:style w:type="paragraph" w:customStyle="1" w:styleId="F012193093A6BD4A8191B7C4F3DBA4D3">
    <w:name w:val="F012193093A6BD4A8191B7C4F3DBA4D3"/>
  </w:style>
  <w:style w:type="paragraph" w:customStyle="1" w:styleId="0F206757FA34C54AA9701E4AEF982244">
    <w:name w:val="0F206757FA34C54AA9701E4AEF982244"/>
  </w:style>
  <w:style w:type="paragraph" w:customStyle="1" w:styleId="8BC649FC5C1EE347BB631EF2DD5356A1">
    <w:name w:val="8BC649FC5C1EE347BB631EF2DD5356A1"/>
  </w:style>
  <w:style w:type="paragraph" w:customStyle="1" w:styleId="2F1D780654124C4287275298E9ABF489">
    <w:name w:val="2F1D780654124C4287275298E9ABF489"/>
  </w:style>
  <w:style w:type="paragraph" w:customStyle="1" w:styleId="A5D9AC4C5852704387C9E1D638C242C9">
    <w:name w:val="A5D9AC4C5852704387C9E1D638C242C9"/>
  </w:style>
  <w:style w:type="paragraph" w:customStyle="1" w:styleId="083302841DCB4942A426F1BDAF45A09A">
    <w:name w:val="083302841DCB4942A426F1BDAF45A09A"/>
  </w:style>
  <w:style w:type="paragraph" w:customStyle="1" w:styleId="7ADA3461E623044D860DF87A8B8B2170">
    <w:name w:val="7ADA3461E623044D860DF87A8B8B2170"/>
  </w:style>
  <w:style w:type="paragraph" w:customStyle="1" w:styleId="F34F10878EAB944AA81B135816ACB003">
    <w:name w:val="F34F10878EAB944AA81B135816ACB003"/>
  </w:style>
  <w:style w:type="paragraph" w:customStyle="1" w:styleId="6B9964ADE1F4184AAA12ECA8A535967C">
    <w:name w:val="6B9964ADE1F4184AAA12ECA8A535967C"/>
  </w:style>
  <w:style w:type="paragraph" w:customStyle="1" w:styleId="FD89CADF90786D4E9211EC840E11487D">
    <w:name w:val="FD89CADF90786D4E9211EC840E11487D"/>
  </w:style>
  <w:style w:type="paragraph" w:customStyle="1" w:styleId="862BDC2D0D63B045A42F9DDE85E0B86C">
    <w:name w:val="862BDC2D0D63B045A42F9DDE85E0B86C"/>
  </w:style>
  <w:style w:type="paragraph" w:customStyle="1" w:styleId="03AAF49A25E61B468ED36529F14D0FD8">
    <w:name w:val="03AAF49A25E61B468ED36529F14D0FD8"/>
  </w:style>
  <w:style w:type="paragraph" w:customStyle="1" w:styleId="1FB5290979485F45B595940E18AFDAB5">
    <w:name w:val="1FB5290979485F45B595940E18AFDAB5"/>
  </w:style>
  <w:style w:type="paragraph" w:customStyle="1" w:styleId="E7DA058BD2476647A240B00E3EC8EC01">
    <w:name w:val="E7DA058BD2476647A240B00E3EC8EC01"/>
  </w:style>
  <w:style w:type="paragraph" w:customStyle="1" w:styleId="AC261EDC81D320439D8BE7BF6CDC3D6F">
    <w:name w:val="AC261EDC81D320439D8BE7BF6CDC3D6F"/>
  </w:style>
  <w:style w:type="paragraph" w:customStyle="1" w:styleId="8B9F883786581048B187AE775FA824FA">
    <w:name w:val="8B9F883786581048B187AE775FA824FA"/>
  </w:style>
  <w:style w:type="paragraph" w:customStyle="1" w:styleId="C3A99EA10C36574084BB2876E04D1202">
    <w:name w:val="C3A99EA10C36574084BB2876E04D1202"/>
  </w:style>
  <w:style w:type="paragraph" w:customStyle="1" w:styleId="60D492CDCBC1C742B85A562C67C2CF35">
    <w:name w:val="60D492CDCBC1C742B85A562C67C2CF35"/>
  </w:style>
  <w:style w:type="paragraph" w:customStyle="1" w:styleId="048F4989C4422B4285F50CE977072A65">
    <w:name w:val="048F4989C4422B4285F50CE977072A65"/>
  </w:style>
  <w:style w:type="paragraph" w:customStyle="1" w:styleId="BB940597EFB8134D958D2F37DB6D6852">
    <w:name w:val="BB940597EFB8134D958D2F37DB6D6852"/>
  </w:style>
  <w:style w:type="paragraph" w:customStyle="1" w:styleId="E8410C0DC2592A4D9883087D56EB5E93">
    <w:name w:val="E8410C0DC2592A4D9883087D56EB5E93"/>
  </w:style>
  <w:style w:type="paragraph" w:customStyle="1" w:styleId="6328A86FC88B8845ACE9625A1E249C2F">
    <w:name w:val="6328A86FC88B8845ACE9625A1E249C2F"/>
  </w:style>
  <w:style w:type="paragraph" w:customStyle="1" w:styleId="B9EED55C073D1D43A0A17663919EEBB9">
    <w:name w:val="B9EED55C073D1D43A0A17663919EEBB9"/>
  </w:style>
  <w:style w:type="paragraph" w:customStyle="1" w:styleId="FDA08BE42CC4E74A873A47433BD609FD">
    <w:name w:val="FDA08BE42CC4E74A873A47433BD609FD"/>
  </w:style>
  <w:style w:type="paragraph" w:customStyle="1" w:styleId="3253B8730ABDFE4FB6FA00723184A33F">
    <w:name w:val="3253B8730ABDFE4FB6FA00723184A33F"/>
  </w:style>
  <w:style w:type="paragraph" w:customStyle="1" w:styleId="7B1CADA0AEA35E42975A2E474B2CEB00">
    <w:name w:val="7B1CADA0AEA35E42975A2E474B2CEB00"/>
    <w:rsid w:val="00DD6ED0"/>
  </w:style>
  <w:style w:type="paragraph" w:customStyle="1" w:styleId="376F93238F75974A90D9BF3D762CCDC9">
    <w:name w:val="376F93238F75974A90D9BF3D762CCDC9"/>
    <w:rsid w:val="00DD6ED0"/>
  </w:style>
  <w:style w:type="paragraph" w:customStyle="1" w:styleId="DE0592E3439CD5408FDF5305FB903903">
    <w:name w:val="DE0592E3439CD5408FDF5305FB903903"/>
    <w:rsid w:val="00DD6ED0"/>
  </w:style>
  <w:style w:type="paragraph" w:customStyle="1" w:styleId="B066680192E1F5419E6BF9C297C976DC">
    <w:name w:val="B066680192E1F5419E6BF9C297C976DC"/>
    <w:rsid w:val="00DD6ED0"/>
  </w:style>
  <w:style w:type="paragraph" w:customStyle="1" w:styleId="631E803E5332E64E8AF523BDC8CB476D">
    <w:name w:val="631E803E5332E64E8AF523BDC8CB476D"/>
    <w:rsid w:val="00DD6ED0"/>
  </w:style>
  <w:style w:type="paragraph" w:customStyle="1" w:styleId="936DA4A3DD01304583C29D81B7382D86">
    <w:name w:val="936DA4A3DD01304583C29D81B7382D86"/>
    <w:rsid w:val="00DD6ED0"/>
  </w:style>
  <w:style w:type="paragraph" w:customStyle="1" w:styleId="04264A6F76CDB74AB80FD1739E290C32">
    <w:name w:val="04264A6F76CDB74AB80FD1739E290C32"/>
    <w:rsid w:val="00DD6ED0"/>
  </w:style>
  <w:style w:type="paragraph" w:customStyle="1" w:styleId="C865C1E43DF9DD46803CBFEFD58F6E97">
    <w:name w:val="C865C1E43DF9DD46803CBFEFD58F6E97"/>
    <w:rsid w:val="00DD6ED0"/>
  </w:style>
  <w:style w:type="paragraph" w:customStyle="1" w:styleId="2B018594C9D91F43815ACD3FAEEECB52">
    <w:name w:val="2B018594C9D91F43815ACD3FAEEECB52"/>
    <w:rsid w:val="00DD6ED0"/>
  </w:style>
  <w:style w:type="paragraph" w:customStyle="1" w:styleId="10FC0DD4CB4A314E97924BA25686A226">
    <w:name w:val="10FC0DD4CB4A314E97924BA25686A226"/>
    <w:rsid w:val="00DD6ED0"/>
  </w:style>
  <w:style w:type="paragraph" w:customStyle="1" w:styleId="DEB38AE188A0DE48B3ECF3B0DE2DC1C0">
    <w:name w:val="DEB38AE188A0DE48B3ECF3B0DE2DC1C0"/>
    <w:rsid w:val="00DD6ED0"/>
  </w:style>
  <w:style w:type="paragraph" w:customStyle="1" w:styleId="5047A87CED3CB74F87E2CCE37CE4FD8E">
    <w:name w:val="5047A87CED3CB74F87E2CCE37CE4FD8E"/>
    <w:rsid w:val="00DD6ED0"/>
  </w:style>
  <w:style w:type="paragraph" w:customStyle="1" w:styleId="3582493DCBA3554CB320C7233E5F2FC5">
    <w:name w:val="3582493DCBA3554CB320C7233E5F2FC5"/>
    <w:rsid w:val="00DD6ED0"/>
  </w:style>
  <w:style w:type="paragraph" w:customStyle="1" w:styleId="A6FDB17D5D1C604BA3DF9970B564AC34">
    <w:name w:val="A6FDB17D5D1C604BA3DF9970B564AC34"/>
    <w:rsid w:val="00DD6ED0"/>
  </w:style>
  <w:style w:type="paragraph" w:customStyle="1" w:styleId="A31777AB1244A547901347939CA5E9E7">
    <w:name w:val="A31777AB1244A547901347939CA5E9E7"/>
    <w:rsid w:val="00DD6ED0"/>
  </w:style>
  <w:style w:type="paragraph" w:customStyle="1" w:styleId="6BCD046C33C124408267A9C8015F5CB0">
    <w:name w:val="6BCD046C33C124408267A9C8015F5CB0"/>
    <w:rsid w:val="00DD6ED0"/>
  </w:style>
  <w:style w:type="paragraph" w:customStyle="1" w:styleId="C40A807E23D44547BFC7D11C4D820363">
    <w:name w:val="C40A807E23D44547BFC7D11C4D820363"/>
    <w:rsid w:val="00DD6E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Slic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alina.osau</CompanyAddress>
  <CompanyPhone>206.963.0787</CompanyPhone>
  <CompanyFax>LINKEDIN.COM/IN/ALINAOSAULA</CompanyFax>
  <CompanyEmail>AMosaula@uw.edu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8</TotalTime>
  <Pages>2</Pages>
  <Words>319</Words>
  <Characters>1822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itended IMD/Cs major</dc:subject>
  <dc:creator>Alina Osaula</dc:creator>
  <cp:keywords/>
  <dc:description>university of washington</dc:description>
  <cp:lastModifiedBy>Alina Osaula</cp:lastModifiedBy>
  <cp:revision>3</cp:revision>
  <cp:lastPrinted>2017-11-09T23:29:00Z</cp:lastPrinted>
  <dcterms:created xsi:type="dcterms:W3CDTF">2017-11-10T03:43:00Z</dcterms:created>
  <dcterms:modified xsi:type="dcterms:W3CDTF">2017-11-29T02:27:00Z</dcterms:modified>
</cp:coreProperties>
</file>